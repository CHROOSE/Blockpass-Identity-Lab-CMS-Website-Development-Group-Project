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71AA" w:rsidRPr="00ED4F17" w:rsidRDefault="00ED4F17" w:rsidP="008731E3">
      <w:pPr>
        <w:spacing w:before="400" w:after="0"/>
        <w:rPr>
          <w:color w:val="5B9BD5"/>
          <w:sz w:val="40"/>
          <w:szCs w:val="40"/>
        </w:rPr>
      </w:pPr>
      <w:r w:rsidRPr="00ED4F17">
        <w:rPr>
          <w:noProof/>
          <w:sz w:val="40"/>
          <w:szCs w:val="40"/>
          <w:lang w:val="en-GB" w:eastAsia="en-GB"/>
        </w:rPr>
        <w:drawing>
          <wp:anchor distT="0" distB="0" distL="114300" distR="274320" simplePos="0" relativeHeight="25165772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887095" cy="887095"/>
            <wp:effectExtent l="0" t="0" r="0" b="0"/>
            <wp:wrapSquare wrapText="bothSides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7095" cy="887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D4F17">
        <w:rPr>
          <w:noProof/>
          <w:sz w:val="40"/>
          <w:szCs w:val="40"/>
        </w:rPr>
        <w:t>Producing a Website for the Blockpass Identity Lab</w:t>
      </w:r>
      <w:r>
        <w:rPr>
          <w:noProof/>
          <w:sz w:val="40"/>
          <w:szCs w:val="40"/>
        </w:rPr>
        <w:t>:</w:t>
      </w:r>
    </w:p>
    <w:p w:rsidR="00EA4701" w:rsidRDefault="00ED4F17" w:rsidP="00EA4701">
      <w:pPr>
        <w:spacing w:after="0"/>
        <w:rPr>
          <w:sz w:val="28"/>
          <w:szCs w:val="28"/>
        </w:rPr>
      </w:pPr>
      <w:r>
        <w:rPr>
          <w:rFonts w:ascii="Segoe UI" w:hAnsi="Segoe UI" w:cs="Segoe UI"/>
          <w:color w:val="201F1E"/>
          <w:sz w:val="23"/>
          <w:szCs w:val="23"/>
          <w:shd w:val="clear" w:color="auto" w:fill="FFFFFF"/>
        </w:rPr>
        <w:t>Blockpass Identity Lab CMS Website Development</w:t>
      </w:r>
    </w:p>
    <w:p w:rsidR="00E415F9" w:rsidRPr="00E415F9" w:rsidRDefault="00E415F9" w:rsidP="008731E3">
      <w:pPr>
        <w:pStyle w:val="SHD"/>
      </w:pPr>
      <w:r w:rsidRPr="008731E3">
        <w:t>Dates</w:t>
      </w:r>
    </w:p>
    <w:tbl>
      <w:tblPr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2399"/>
      </w:tblGrid>
      <w:tr w:rsidR="00ED4F17" w:rsidTr="00ED4F17">
        <w:trPr>
          <w:trHeight w:val="327"/>
        </w:trPr>
        <w:tc>
          <w:tcPr>
            <w:tcW w:w="2399" w:type="dxa"/>
            <w:shd w:val="clear" w:color="auto" w:fill="auto"/>
          </w:tcPr>
          <w:p w:rsidR="00ED4F17" w:rsidRDefault="00ED4F17" w:rsidP="008731E3">
            <w:r>
              <w:t>Sponsor Appointed:</w:t>
            </w:r>
          </w:p>
        </w:tc>
      </w:tr>
      <w:tr w:rsidR="00ED4F17" w:rsidTr="00ED4F17">
        <w:trPr>
          <w:trHeight w:val="316"/>
        </w:trPr>
        <w:tc>
          <w:tcPr>
            <w:tcW w:w="2399" w:type="dxa"/>
            <w:shd w:val="clear" w:color="auto" w:fill="auto"/>
          </w:tcPr>
          <w:p w:rsidR="00ED4F17" w:rsidRDefault="00ED4F17" w:rsidP="008731E3">
            <w:r>
              <w:t>Valerio Giuffrido</w:t>
            </w:r>
          </w:p>
        </w:tc>
      </w:tr>
    </w:tbl>
    <w:p w:rsidR="00E415F9" w:rsidRDefault="008731E3" w:rsidP="008731E3">
      <w:pPr>
        <w:pStyle w:val="SHD"/>
      </w:pPr>
      <w:r>
        <w:t>Purpose</w:t>
      </w:r>
    </w:p>
    <w:tbl>
      <w:tblPr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3113"/>
        <w:gridCol w:w="6237"/>
      </w:tblGrid>
      <w:tr w:rsidR="00E415F9" w:rsidRPr="00AE6686" w:rsidTr="00AE6686">
        <w:tc>
          <w:tcPr>
            <w:tcW w:w="3168" w:type="dxa"/>
            <w:shd w:val="clear" w:color="auto" w:fill="auto"/>
          </w:tcPr>
          <w:p w:rsidR="00E415F9" w:rsidRDefault="00E415F9" w:rsidP="008731E3">
            <w:r>
              <w:t>Goal / Outcome</w:t>
            </w:r>
          </w:p>
        </w:tc>
        <w:tc>
          <w:tcPr>
            <w:tcW w:w="6408" w:type="dxa"/>
            <w:shd w:val="clear" w:color="auto" w:fill="auto"/>
          </w:tcPr>
          <w:p w:rsidR="00E415F9" w:rsidRPr="00AE6686" w:rsidRDefault="00ED4F17" w:rsidP="008731E3">
            <w:pPr>
              <w:rPr>
                <w:szCs w:val="28"/>
              </w:rPr>
            </w:pPr>
            <w:r>
              <w:rPr>
                <w:szCs w:val="28"/>
              </w:rPr>
              <w:t>Produce a product that the client is pleased with</w:t>
            </w:r>
          </w:p>
        </w:tc>
      </w:tr>
      <w:tr w:rsidR="00E415F9" w:rsidRPr="00AE6686" w:rsidTr="00AE6686">
        <w:tc>
          <w:tcPr>
            <w:tcW w:w="3168" w:type="dxa"/>
            <w:shd w:val="clear" w:color="auto" w:fill="auto"/>
          </w:tcPr>
          <w:p w:rsidR="00E415F9" w:rsidRDefault="00E415F9" w:rsidP="008731E3">
            <w:r>
              <w:t>Main product</w:t>
            </w:r>
          </w:p>
        </w:tc>
        <w:tc>
          <w:tcPr>
            <w:tcW w:w="6408" w:type="dxa"/>
            <w:shd w:val="clear" w:color="auto" w:fill="auto"/>
          </w:tcPr>
          <w:p w:rsidR="00E415F9" w:rsidRPr="00AE6686" w:rsidRDefault="00ED4F17" w:rsidP="008731E3">
            <w:pPr>
              <w:rPr>
                <w:szCs w:val="28"/>
              </w:rPr>
            </w:pPr>
            <w:r>
              <w:rPr>
                <w:szCs w:val="28"/>
              </w:rPr>
              <w:t>Website</w:t>
            </w:r>
          </w:p>
        </w:tc>
      </w:tr>
      <w:tr w:rsidR="00E415F9" w:rsidRPr="00AE6686" w:rsidTr="00AE6686">
        <w:tc>
          <w:tcPr>
            <w:tcW w:w="3168" w:type="dxa"/>
            <w:shd w:val="clear" w:color="auto" w:fill="auto"/>
          </w:tcPr>
          <w:p w:rsidR="00E415F9" w:rsidRDefault="00E415F9" w:rsidP="008731E3">
            <w:r>
              <w:t>High-level Requirements</w:t>
            </w:r>
          </w:p>
        </w:tc>
        <w:tc>
          <w:tcPr>
            <w:tcW w:w="6408" w:type="dxa"/>
            <w:shd w:val="clear" w:color="auto" w:fill="auto"/>
          </w:tcPr>
          <w:p w:rsidR="00E415F9" w:rsidRPr="00AE6686" w:rsidRDefault="00ED4F17" w:rsidP="008731E3">
            <w:pPr>
              <w:rPr>
                <w:szCs w:val="28"/>
              </w:rPr>
            </w:pPr>
            <w:r>
              <w:rPr>
                <w:szCs w:val="28"/>
              </w:rPr>
              <w:t xml:space="preserve">Integration with Work tribe, events management and publication, social media growth and accessibility </w:t>
            </w:r>
          </w:p>
        </w:tc>
      </w:tr>
    </w:tbl>
    <w:p w:rsidR="00E415F9" w:rsidRDefault="008731E3" w:rsidP="008731E3">
      <w:pPr>
        <w:pStyle w:val="SHD"/>
      </w:pPr>
      <w:r>
        <w:t>Targets</w:t>
      </w:r>
    </w:p>
    <w:tbl>
      <w:tblPr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2944"/>
        <w:gridCol w:w="5955"/>
      </w:tblGrid>
      <w:tr w:rsidR="00E415F9" w:rsidTr="00ED4F17">
        <w:trPr>
          <w:trHeight w:val="297"/>
        </w:trPr>
        <w:tc>
          <w:tcPr>
            <w:tcW w:w="2944" w:type="dxa"/>
            <w:shd w:val="clear" w:color="auto" w:fill="auto"/>
          </w:tcPr>
          <w:p w:rsidR="00E415F9" w:rsidRDefault="00E415F9" w:rsidP="008731E3">
            <w:r>
              <w:t>Duration</w:t>
            </w:r>
          </w:p>
        </w:tc>
        <w:tc>
          <w:tcPr>
            <w:tcW w:w="5955" w:type="dxa"/>
            <w:shd w:val="clear" w:color="auto" w:fill="auto"/>
          </w:tcPr>
          <w:p w:rsidR="00E415F9" w:rsidRDefault="00ED4F17" w:rsidP="008731E3">
            <w:r>
              <w:t>11 weeks</w:t>
            </w:r>
          </w:p>
        </w:tc>
      </w:tr>
    </w:tbl>
    <w:p w:rsidR="00E415F9" w:rsidRDefault="00E415F9" w:rsidP="008731E3">
      <w:pPr>
        <w:pStyle w:val="SHD"/>
      </w:pPr>
      <w:r w:rsidRPr="008731E3">
        <w:t>Major</w:t>
      </w:r>
      <w:r>
        <w:t xml:space="preserve"> </w:t>
      </w:r>
      <w:r w:rsidRPr="008731E3">
        <w:t>Risks</w:t>
      </w:r>
    </w:p>
    <w:tbl>
      <w:tblPr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9350"/>
      </w:tblGrid>
      <w:tr w:rsidR="00E415F9" w:rsidTr="00AE6686">
        <w:tc>
          <w:tcPr>
            <w:tcW w:w="9576" w:type="dxa"/>
            <w:shd w:val="clear" w:color="auto" w:fill="auto"/>
          </w:tcPr>
          <w:p w:rsidR="00E415F9" w:rsidRDefault="00ED4F17" w:rsidP="008731E3">
            <w:r>
              <w:t xml:space="preserve">Over Confidence, Limited time, Miscommunication and or lack thereof, publication of private assets  </w:t>
            </w:r>
          </w:p>
          <w:p w:rsidR="008731E3" w:rsidRDefault="008731E3" w:rsidP="008731E3"/>
        </w:tc>
      </w:tr>
    </w:tbl>
    <w:p w:rsidR="00E415F9" w:rsidRDefault="00E415F9" w:rsidP="008731E3">
      <w:pPr>
        <w:pStyle w:val="SHD"/>
      </w:pPr>
      <w:r w:rsidRPr="008731E3">
        <w:t>Roles</w:t>
      </w:r>
    </w:p>
    <w:tbl>
      <w:tblPr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3102"/>
        <w:gridCol w:w="6248"/>
      </w:tblGrid>
      <w:tr w:rsidR="008731E3" w:rsidTr="00AE6686">
        <w:tc>
          <w:tcPr>
            <w:tcW w:w="3168" w:type="dxa"/>
            <w:shd w:val="clear" w:color="auto" w:fill="auto"/>
          </w:tcPr>
          <w:p w:rsidR="008731E3" w:rsidRDefault="008731E3" w:rsidP="008731E3">
            <w:r>
              <w:t>Sponsor</w:t>
            </w:r>
          </w:p>
        </w:tc>
        <w:tc>
          <w:tcPr>
            <w:tcW w:w="6408" w:type="dxa"/>
            <w:shd w:val="clear" w:color="auto" w:fill="auto"/>
          </w:tcPr>
          <w:p w:rsidR="008731E3" w:rsidRDefault="00ED4F17" w:rsidP="008731E3">
            <w:r>
              <w:t>Valerio Giuffrido</w:t>
            </w:r>
          </w:p>
        </w:tc>
      </w:tr>
      <w:tr w:rsidR="008731E3" w:rsidTr="00AE6686">
        <w:tc>
          <w:tcPr>
            <w:tcW w:w="3168" w:type="dxa"/>
            <w:shd w:val="clear" w:color="auto" w:fill="auto"/>
          </w:tcPr>
          <w:p w:rsidR="008731E3" w:rsidRDefault="008731E3" w:rsidP="008731E3">
            <w:r>
              <w:t>Project Manager</w:t>
            </w:r>
          </w:p>
        </w:tc>
        <w:tc>
          <w:tcPr>
            <w:tcW w:w="6408" w:type="dxa"/>
            <w:shd w:val="clear" w:color="auto" w:fill="auto"/>
          </w:tcPr>
          <w:p w:rsidR="008731E3" w:rsidRDefault="00ED4F17" w:rsidP="008731E3">
            <w:r>
              <w:t>Christopher Maxwell</w:t>
            </w:r>
          </w:p>
        </w:tc>
      </w:tr>
      <w:tr w:rsidR="008731E3" w:rsidTr="00AE6686">
        <w:tc>
          <w:tcPr>
            <w:tcW w:w="3168" w:type="dxa"/>
            <w:shd w:val="clear" w:color="auto" w:fill="auto"/>
          </w:tcPr>
          <w:p w:rsidR="008731E3" w:rsidRDefault="008731E3" w:rsidP="00ED4F17">
            <w:r>
              <w:t xml:space="preserve">Team </w:t>
            </w:r>
          </w:p>
        </w:tc>
        <w:tc>
          <w:tcPr>
            <w:tcW w:w="6408" w:type="dxa"/>
            <w:shd w:val="clear" w:color="auto" w:fill="auto"/>
          </w:tcPr>
          <w:p w:rsidR="008731E3" w:rsidRDefault="00ED4F17" w:rsidP="008731E3">
            <w:r>
              <w:t xml:space="preserve">Adam Dovciak, Christopher Maxwell, Ciaran Brady, Martin Gras, Leonidas Zoidis, Roddy Carson </w:t>
            </w:r>
          </w:p>
        </w:tc>
      </w:tr>
    </w:tbl>
    <w:p w:rsidR="00EA4701" w:rsidRPr="00EA4701" w:rsidRDefault="00EA4701" w:rsidP="00EA4701">
      <w:pPr>
        <w:spacing w:after="240"/>
        <w:rPr>
          <w:sz w:val="28"/>
          <w:szCs w:val="28"/>
        </w:rPr>
      </w:pPr>
      <w:bookmarkStart w:id="0" w:name="_GoBack"/>
      <w:bookmarkEnd w:id="0"/>
    </w:p>
    <w:sectPr w:rsidR="00EA4701" w:rsidRPr="00EA4701" w:rsidSect="008731E3">
      <w:footerReference w:type="default" r:id="rId7"/>
      <w:pgSz w:w="12240" w:h="15840"/>
      <w:pgMar w:top="900" w:right="1440" w:bottom="1170" w:left="1440" w:header="720" w:footer="54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4F17" w:rsidRDefault="00ED4F17" w:rsidP="00EA4701">
      <w:pPr>
        <w:spacing w:after="0" w:line="240" w:lineRule="auto"/>
      </w:pPr>
      <w:r>
        <w:separator/>
      </w:r>
    </w:p>
  </w:endnote>
  <w:endnote w:type="continuationSeparator" w:id="0">
    <w:p w:rsidR="00ED4F17" w:rsidRDefault="00ED4F17" w:rsidP="00EA47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4701" w:rsidRDefault="00EA4701">
    <w:pPr>
      <w:pStyle w:val="Footer"/>
    </w:pPr>
    <w:r>
      <w:t>Approved by the Project Sponsor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4F17" w:rsidRDefault="00ED4F17" w:rsidP="00EA4701">
      <w:pPr>
        <w:spacing w:after="0" w:line="240" w:lineRule="auto"/>
      </w:pPr>
      <w:r>
        <w:separator/>
      </w:r>
    </w:p>
  </w:footnote>
  <w:footnote w:type="continuationSeparator" w:id="0">
    <w:p w:rsidR="00ED4F17" w:rsidRDefault="00ED4F17" w:rsidP="00EA470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ocumentProtection w:edit="forms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F17"/>
    <w:rsid w:val="004E5CE9"/>
    <w:rsid w:val="005E1647"/>
    <w:rsid w:val="007D14BD"/>
    <w:rsid w:val="00811D37"/>
    <w:rsid w:val="008731E3"/>
    <w:rsid w:val="008C71AA"/>
    <w:rsid w:val="00944E27"/>
    <w:rsid w:val="00A24B11"/>
    <w:rsid w:val="00AE6686"/>
    <w:rsid w:val="00B017B3"/>
    <w:rsid w:val="00B8741D"/>
    <w:rsid w:val="00D522BD"/>
    <w:rsid w:val="00E415F9"/>
    <w:rsid w:val="00EA4701"/>
    <w:rsid w:val="00ED4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DDCEC0"/>
  <w15:chartTrackingRefBased/>
  <w15:docId w15:val="{07356F93-747A-4440-8F04-16C8111FB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Arial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31E3"/>
    <w:pPr>
      <w:spacing w:before="60" w:after="60" w:line="259" w:lineRule="auto"/>
    </w:pPr>
    <w:rPr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uiPriority w:val="99"/>
    <w:semiHidden/>
    <w:rsid w:val="00EA4701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EA47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4701"/>
  </w:style>
  <w:style w:type="paragraph" w:styleId="Footer">
    <w:name w:val="footer"/>
    <w:basedOn w:val="Normal"/>
    <w:link w:val="FooterChar"/>
    <w:uiPriority w:val="99"/>
    <w:unhideWhenUsed/>
    <w:rsid w:val="00EA47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4701"/>
  </w:style>
  <w:style w:type="table" w:styleId="TableGrid">
    <w:name w:val="Table Grid"/>
    <w:basedOn w:val="TableNormal"/>
    <w:uiPriority w:val="39"/>
    <w:rsid w:val="00E415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HD">
    <w:name w:val="SHD"/>
    <w:basedOn w:val="Normal"/>
    <w:link w:val="SHDChar"/>
    <w:qFormat/>
    <w:rsid w:val="008731E3"/>
    <w:pPr>
      <w:spacing w:before="360" w:after="120"/>
      <w:ind w:hanging="90"/>
    </w:pPr>
    <w:rPr>
      <w:b/>
      <w:bCs/>
      <w:color w:val="A6A6A6"/>
      <w:sz w:val="36"/>
      <w:szCs w:val="28"/>
    </w:rPr>
  </w:style>
  <w:style w:type="character" w:customStyle="1" w:styleId="SHDChar">
    <w:name w:val="SHD Char"/>
    <w:link w:val="SHD"/>
    <w:rsid w:val="008731E3"/>
    <w:rPr>
      <w:b/>
      <w:bCs/>
      <w:color w:val="A6A6A6"/>
      <w:sz w:val="36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napier-mail.napier.ac.uk\students\school%20of%20computing\user%20data\40314579\My%20Profile\Downloads\project-summary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project-summary.dot</Template>
  <TotalTime>7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Maxwell, Christopher</dc:creator>
  <cp:keywords/>
  <dc:description/>
  <cp:lastModifiedBy>Maxwell, Christopher</cp:lastModifiedBy>
  <cp:revision>1</cp:revision>
  <dcterms:created xsi:type="dcterms:W3CDTF">2020-01-21T17:20:00Z</dcterms:created>
  <dcterms:modified xsi:type="dcterms:W3CDTF">2020-01-21T17:27:00Z</dcterms:modified>
</cp:coreProperties>
</file>