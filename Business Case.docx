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1AA" w:rsidRPr="007D14BD" w:rsidRDefault="00390014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  <w:lang w:val="en-GB" w:eastAsia="en-GB"/>
        </w:rPr>
        <w:drawing>
          <wp:anchor distT="0" distB="0" distL="114300" distR="27432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A33">
        <w:rPr>
          <w:color w:val="5B9BD5"/>
          <w:sz w:val="44"/>
          <w:szCs w:val="44"/>
        </w:rPr>
        <w:t>Business Case</w:t>
      </w:r>
    </w:p>
    <w:p w:rsidR="00EA4701" w:rsidRPr="00B017B3" w:rsidRDefault="00EA4701" w:rsidP="00EA4701">
      <w:pPr>
        <w:rPr>
          <w:sz w:val="34"/>
          <w:szCs w:val="34"/>
        </w:rPr>
      </w:pPr>
      <w:r w:rsidRPr="00B017B3">
        <w:rPr>
          <w:sz w:val="34"/>
          <w:szCs w:val="34"/>
        </w:rPr>
        <w:t>Enter project name here</w:t>
      </w:r>
    </w:p>
    <w:p w:rsidR="00EA4701" w:rsidRDefault="00EA4701" w:rsidP="00EA4701">
      <w:pPr>
        <w:spacing w:after="0"/>
        <w:rPr>
          <w:sz w:val="28"/>
          <w:szCs w:val="28"/>
        </w:rPr>
      </w:pPr>
    </w:p>
    <w:p w:rsidR="00E415F9" w:rsidRDefault="005D0A33" w:rsidP="008731E3">
      <w:pPr>
        <w:pStyle w:val="SHD"/>
      </w:pPr>
      <w:r>
        <w:t>Business Purpose for doing the project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0"/>
      </w:tblGrid>
      <w:tr w:rsidR="00E415F9" w:rsidTr="00AE6686">
        <w:tc>
          <w:tcPr>
            <w:tcW w:w="9576" w:type="dxa"/>
            <w:shd w:val="clear" w:color="auto" w:fill="auto"/>
          </w:tcPr>
          <w:p w:rsidR="00E415F9" w:rsidRDefault="00390014" w:rsidP="008731E3">
            <w:r>
              <w:t xml:space="preserve">Development of Website prototype for the Blockpass Identity Lab for future use as a social media platform and event organizer. </w:t>
            </w:r>
          </w:p>
          <w:p w:rsidR="008731E3" w:rsidRDefault="008731E3" w:rsidP="008731E3"/>
        </w:tc>
      </w:tr>
    </w:tbl>
    <w:p w:rsidR="005D0A33" w:rsidRDefault="005D0A33" w:rsidP="005D0A33">
      <w:pPr>
        <w:pStyle w:val="SHD"/>
      </w:pPr>
      <w:r>
        <w:t>Expected 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0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390014" w:rsidP="002203DD">
            <w:r>
              <w:t>Social Platform to grow and build their business and plan events.</w:t>
            </w:r>
          </w:p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Expected Dis-Benefits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0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390014" w:rsidP="002203DD">
            <w:r>
              <w:t xml:space="preserve">Administration and resources that could be spent else to maintain and keep website current and relevant </w:t>
            </w:r>
          </w:p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Expected Cost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0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390014" w:rsidP="002203DD">
            <w:r>
              <w:t xml:space="preserve">Time - project has no budget so not much to be lost and only has things to can gain as they can learn from the prototype  </w:t>
            </w:r>
          </w:p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Major 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0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390014" w:rsidP="002203DD">
            <w:r>
              <w:t>Loss of time and trust</w:t>
            </w:r>
            <w:bookmarkStart w:id="0" w:name="_GoBack"/>
            <w:bookmarkEnd w:id="0"/>
          </w:p>
          <w:p w:rsidR="005D0A33" w:rsidRDefault="005D0A33" w:rsidP="002203DD"/>
        </w:tc>
      </w:tr>
    </w:tbl>
    <w:p w:rsidR="005D0A33" w:rsidRPr="00EA4701" w:rsidRDefault="005D0A33" w:rsidP="005D0A33">
      <w:pPr>
        <w:pStyle w:val="SHD"/>
        <w:rPr>
          <w:sz w:val="28"/>
        </w:rPr>
      </w:pPr>
    </w:p>
    <w:sectPr w:rsidR="005D0A33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014" w:rsidRDefault="00390014" w:rsidP="00EA4701">
      <w:pPr>
        <w:spacing w:after="0" w:line="240" w:lineRule="auto"/>
      </w:pPr>
      <w:r>
        <w:separator/>
      </w:r>
    </w:p>
  </w:endnote>
  <w:endnote w:type="continuationSeparator" w:id="0">
    <w:p w:rsidR="00390014" w:rsidRDefault="00390014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014" w:rsidRDefault="00390014" w:rsidP="00EA4701">
      <w:pPr>
        <w:spacing w:after="0" w:line="240" w:lineRule="auto"/>
      </w:pPr>
      <w:r>
        <w:separator/>
      </w:r>
    </w:p>
  </w:footnote>
  <w:footnote w:type="continuationSeparator" w:id="0">
    <w:p w:rsidR="00390014" w:rsidRDefault="00390014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14"/>
    <w:rsid w:val="002203DD"/>
    <w:rsid w:val="00390014"/>
    <w:rsid w:val="004E5CE9"/>
    <w:rsid w:val="005D0A33"/>
    <w:rsid w:val="005E1647"/>
    <w:rsid w:val="007D14BD"/>
    <w:rsid w:val="00811D37"/>
    <w:rsid w:val="008731E3"/>
    <w:rsid w:val="008C71AA"/>
    <w:rsid w:val="00944E27"/>
    <w:rsid w:val="00A24B11"/>
    <w:rsid w:val="00AE6686"/>
    <w:rsid w:val="00B017B3"/>
    <w:rsid w:val="00B8741D"/>
    <w:rsid w:val="00D522BD"/>
    <w:rsid w:val="00E415F9"/>
    <w:rsid w:val="00E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23365"/>
  <w15:chartTrackingRefBased/>
  <w15:docId w15:val="{D690E82D-0B5B-463F-8596-3B2AE89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napier-mail.napier.ac.uk\students\school%20of%20computing\user%20data\40314579\My%20Profile\Downloads\business-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business-case.dot</Template>
  <TotalTime>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Christopher</dc:creator>
  <cp:keywords/>
  <dc:description/>
  <cp:lastModifiedBy>Maxwell, Christopher</cp:lastModifiedBy>
  <cp:revision>1</cp:revision>
  <dcterms:created xsi:type="dcterms:W3CDTF">2020-01-21T17:28:00Z</dcterms:created>
  <dcterms:modified xsi:type="dcterms:W3CDTF">2020-01-21T17:31:00Z</dcterms:modified>
</cp:coreProperties>
</file>